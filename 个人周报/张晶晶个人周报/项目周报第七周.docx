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1220" w:rsidRPr="005E5B1D" w:rsidRDefault="005E5B1D" w:rsidP="005E5B1D">
      <w:pPr>
        <w:ind w:firstLine="420"/>
        <w:jc w:val="center"/>
        <w:rPr>
          <w:sz w:val="36"/>
        </w:rPr>
      </w:pPr>
      <w:r w:rsidRPr="00AA2AFB">
        <w:rPr>
          <w:rFonts w:hint="eastAsia"/>
          <w:color w:val="0070C0"/>
          <w:sz w:val="36"/>
        </w:rPr>
        <w:t>[</w:t>
      </w:r>
      <w:r w:rsidR="00DD3711" w:rsidRPr="00AA2AFB">
        <w:rPr>
          <w:rFonts w:hint="eastAsia"/>
          <w:color w:val="0070C0"/>
          <w:sz w:val="36"/>
        </w:rPr>
        <w:t>“</w:t>
      </w:r>
      <w:r w:rsidR="00A02FBC">
        <w:rPr>
          <w:rFonts w:hint="eastAsia"/>
          <w:color w:val="0070C0"/>
          <w:sz w:val="36"/>
        </w:rPr>
        <w:t>论论</w:t>
      </w:r>
      <w:r w:rsidR="00DD3711" w:rsidRPr="00AA2AFB">
        <w:rPr>
          <w:rFonts w:hint="eastAsia"/>
          <w:color w:val="0070C0"/>
          <w:sz w:val="36"/>
        </w:rPr>
        <w:t>”</w:t>
      </w:r>
      <w:r w:rsidR="00A02FBC">
        <w:rPr>
          <w:rFonts w:hint="eastAsia"/>
          <w:color w:val="0070C0"/>
          <w:sz w:val="36"/>
        </w:rPr>
        <w:t>网站</w:t>
      </w:r>
      <w:r w:rsidRPr="00AA2AFB">
        <w:rPr>
          <w:rFonts w:hint="eastAsia"/>
          <w:color w:val="0070C0"/>
          <w:sz w:val="36"/>
        </w:rPr>
        <w:t>]</w:t>
      </w:r>
      <w:r w:rsidR="000A3B88" w:rsidRPr="000A3B88">
        <w:rPr>
          <w:rFonts w:hint="eastAsia"/>
          <w:sz w:val="36"/>
        </w:rPr>
        <w:t>项目</w:t>
      </w:r>
      <w:r w:rsidRPr="005E5B1D">
        <w:rPr>
          <w:rFonts w:hint="eastAsia"/>
          <w:sz w:val="36"/>
        </w:rPr>
        <w:t>周报</w:t>
      </w:r>
    </w:p>
    <w:p w:rsidR="005E5B1D" w:rsidRPr="00AA2AFB" w:rsidRDefault="005E5B1D" w:rsidP="005E5B1D">
      <w:pPr>
        <w:ind w:firstLine="420"/>
        <w:jc w:val="center"/>
      </w:pPr>
      <w:r>
        <w:rPr>
          <w:rFonts w:hint="eastAsia"/>
        </w:rPr>
        <w:t>报告期：</w:t>
      </w:r>
      <w:r w:rsidR="001B6818" w:rsidRPr="00AA2AFB">
        <w:rPr>
          <w:rFonts w:hint="eastAsia"/>
          <w:color w:val="0070C0"/>
        </w:rPr>
        <w:t>[</w:t>
      </w:r>
      <w:r w:rsidR="005F5411">
        <w:rPr>
          <w:rFonts w:hint="eastAsia"/>
          <w:color w:val="0070C0"/>
        </w:rPr>
        <w:t>2017-6</w:t>
      </w:r>
      <w:r w:rsidR="00A02FBC">
        <w:rPr>
          <w:rFonts w:hint="eastAsia"/>
          <w:color w:val="0070C0"/>
        </w:rPr>
        <w:t>-</w:t>
      </w:r>
      <w:r w:rsidR="00C9206D">
        <w:rPr>
          <w:rFonts w:hint="eastAsia"/>
          <w:color w:val="0070C0"/>
        </w:rPr>
        <w:t>12</w:t>
      </w:r>
      <w:r w:rsidR="001B6818" w:rsidRPr="00AA2AFB">
        <w:rPr>
          <w:rFonts w:hint="eastAsia"/>
          <w:color w:val="0070C0"/>
        </w:rPr>
        <w:t>]</w:t>
      </w:r>
      <w:r w:rsidRPr="00AA2AFB">
        <w:rPr>
          <w:rFonts w:hint="eastAsia"/>
          <w:color w:val="0070C0"/>
        </w:rPr>
        <w:t xml:space="preserve"> </w:t>
      </w:r>
      <w:r w:rsidR="001B6818">
        <w:rPr>
          <w:rFonts w:hint="eastAsia"/>
        </w:rPr>
        <w:t>至</w:t>
      </w:r>
      <w:r w:rsidR="001B6818">
        <w:rPr>
          <w:rFonts w:hint="eastAsia"/>
        </w:rPr>
        <w:t xml:space="preserve"> </w:t>
      </w:r>
      <w:r w:rsidR="001B6818" w:rsidRPr="00AA2AFB">
        <w:rPr>
          <w:rFonts w:hint="eastAsia"/>
          <w:color w:val="0070C0"/>
        </w:rPr>
        <w:t>[</w:t>
      </w:r>
      <w:r w:rsidR="00A02FBC">
        <w:rPr>
          <w:rFonts w:hint="eastAsia"/>
          <w:color w:val="0070C0"/>
        </w:rPr>
        <w:t>2017</w:t>
      </w:r>
      <w:r w:rsidR="00343156">
        <w:rPr>
          <w:rFonts w:hint="eastAsia"/>
          <w:color w:val="0070C0"/>
        </w:rPr>
        <w:t>-6</w:t>
      </w:r>
      <w:r w:rsidR="00A02FBC">
        <w:rPr>
          <w:rFonts w:hint="eastAsia"/>
          <w:color w:val="0070C0"/>
        </w:rPr>
        <w:t>-</w:t>
      </w:r>
      <w:r w:rsidR="00C9206D">
        <w:rPr>
          <w:rFonts w:hint="eastAsia"/>
          <w:color w:val="0070C0"/>
        </w:rPr>
        <w:t>15</w:t>
      </w:r>
      <w:r w:rsidR="00671E2E">
        <w:rPr>
          <w:rFonts w:hint="eastAsia"/>
          <w:color w:val="0070C0"/>
        </w:rPr>
        <w:t>]</w:t>
      </w:r>
    </w:p>
    <w:p w:rsidR="00191AD2" w:rsidRPr="00A02FBC" w:rsidRDefault="005E5B1D" w:rsidP="00A02FBC">
      <w:pPr>
        <w:ind w:firstLine="420"/>
        <w:jc w:val="center"/>
        <w:rPr>
          <w:color w:val="548DD4" w:themeColor="text2" w:themeTint="99"/>
        </w:rPr>
      </w:pPr>
      <w:r>
        <w:rPr>
          <w:rFonts w:hint="eastAsia"/>
        </w:rPr>
        <w:t>报告人：</w:t>
      </w:r>
      <w:r w:rsidRPr="00AA2AFB">
        <w:rPr>
          <w:rFonts w:hint="eastAsia"/>
          <w:color w:val="0070C0"/>
        </w:rPr>
        <w:t>[</w:t>
      </w:r>
      <w:r w:rsidR="00C9206D">
        <w:rPr>
          <w:rFonts w:hint="eastAsia"/>
          <w:color w:val="0070C0"/>
        </w:rPr>
        <w:t>张晶晶</w:t>
      </w:r>
      <w:r w:rsidRPr="00AA2AFB">
        <w:rPr>
          <w:rFonts w:hint="eastAsia"/>
          <w:color w:val="0070C0"/>
        </w:rPr>
        <w:t>]</w:t>
      </w:r>
    </w:p>
    <w:p w:rsidR="00136271" w:rsidRPr="00136271" w:rsidRDefault="00136271" w:rsidP="00136271">
      <w:pPr>
        <w:pStyle w:val="a7"/>
        <w:numPr>
          <w:ilvl w:val="0"/>
          <w:numId w:val="2"/>
        </w:numPr>
        <w:ind w:firstLineChars="0"/>
        <w:rPr>
          <w:b/>
        </w:rPr>
      </w:pPr>
      <w:r w:rsidRPr="00136271">
        <w:rPr>
          <w:rFonts w:hint="eastAsia"/>
          <w:b/>
        </w:rPr>
        <w:t>上周安排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27"/>
        <w:gridCol w:w="2268"/>
        <w:gridCol w:w="1417"/>
        <w:gridCol w:w="1610"/>
      </w:tblGrid>
      <w:tr w:rsidR="00E30B23" w:rsidTr="004E074B">
        <w:tc>
          <w:tcPr>
            <w:tcW w:w="3227" w:type="dxa"/>
            <w:shd w:val="clear" w:color="auto" w:fill="D9D9D9" w:themeFill="background1" w:themeFillShade="D9"/>
          </w:tcPr>
          <w:p w:rsidR="00E30B23" w:rsidRDefault="00E30B23" w:rsidP="00136271">
            <w:pPr>
              <w:pStyle w:val="a7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E30B23" w:rsidRDefault="00E30B23" w:rsidP="00136271">
            <w:pPr>
              <w:pStyle w:val="a7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E30B23" w:rsidRDefault="00E30B23" w:rsidP="00136271">
            <w:pPr>
              <w:pStyle w:val="a7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610" w:type="dxa"/>
            <w:shd w:val="clear" w:color="auto" w:fill="D9D9D9" w:themeFill="background1" w:themeFillShade="D9"/>
          </w:tcPr>
          <w:p w:rsidR="00E30B23" w:rsidRDefault="00E30B23" w:rsidP="00136271">
            <w:pPr>
              <w:pStyle w:val="a7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C9206D" w:rsidTr="00C9206D">
        <w:tc>
          <w:tcPr>
            <w:tcW w:w="3227" w:type="dxa"/>
          </w:tcPr>
          <w:p w:rsidR="00C9206D" w:rsidRPr="00671E2E" w:rsidRDefault="00C9206D" w:rsidP="00555F19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编写测试文档</w:t>
            </w:r>
          </w:p>
        </w:tc>
        <w:tc>
          <w:tcPr>
            <w:tcW w:w="2268" w:type="dxa"/>
          </w:tcPr>
          <w:p w:rsidR="00C9206D" w:rsidRPr="005C59E4" w:rsidRDefault="00C9206D" w:rsidP="00555F19">
            <w:pPr>
              <w:pStyle w:val="a7"/>
              <w:ind w:firstLineChars="0" w:firstLine="0"/>
              <w:rPr>
                <w:color w:val="0070C0"/>
              </w:rPr>
            </w:pPr>
            <w:r w:rsidRPr="005C59E4">
              <w:rPr>
                <w:rFonts w:hint="eastAsia"/>
                <w:color w:val="0070C0"/>
              </w:rPr>
              <w:t>201</w:t>
            </w:r>
            <w:r>
              <w:rPr>
                <w:rFonts w:hint="eastAsia"/>
                <w:color w:val="0070C0"/>
              </w:rPr>
              <w:t>7.6.12</w:t>
            </w:r>
          </w:p>
        </w:tc>
        <w:tc>
          <w:tcPr>
            <w:tcW w:w="1417" w:type="dxa"/>
          </w:tcPr>
          <w:p w:rsidR="00C9206D" w:rsidRPr="005C59E4" w:rsidRDefault="00C9206D" w:rsidP="00555F19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张晶晶</w:t>
            </w:r>
          </w:p>
        </w:tc>
        <w:tc>
          <w:tcPr>
            <w:tcW w:w="1610" w:type="dxa"/>
          </w:tcPr>
          <w:p w:rsidR="00C9206D" w:rsidRPr="005C59E4" w:rsidRDefault="00C9206D" w:rsidP="00555F19">
            <w:pPr>
              <w:pStyle w:val="a7"/>
              <w:ind w:firstLineChars="0" w:firstLine="0"/>
              <w:rPr>
                <w:color w:val="0070C0"/>
              </w:rPr>
            </w:pPr>
            <w:r w:rsidRPr="005C59E4">
              <w:rPr>
                <w:rFonts w:hint="eastAsia"/>
                <w:color w:val="0070C0"/>
              </w:rPr>
              <w:t>完成</w:t>
            </w:r>
          </w:p>
        </w:tc>
      </w:tr>
      <w:tr w:rsidR="00C9206D" w:rsidTr="00C9206D">
        <w:tc>
          <w:tcPr>
            <w:tcW w:w="3227" w:type="dxa"/>
          </w:tcPr>
          <w:p w:rsidR="00C9206D" w:rsidRDefault="00C9206D" w:rsidP="00555F19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进行项目整体测试</w:t>
            </w:r>
          </w:p>
        </w:tc>
        <w:tc>
          <w:tcPr>
            <w:tcW w:w="2268" w:type="dxa"/>
          </w:tcPr>
          <w:p w:rsidR="00C9206D" w:rsidRPr="005C59E4" w:rsidRDefault="00C9206D" w:rsidP="00555F19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2017.6.13-14</w:t>
            </w:r>
          </w:p>
        </w:tc>
        <w:tc>
          <w:tcPr>
            <w:tcW w:w="1417" w:type="dxa"/>
          </w:tcPr>
          <w:p w:rsidR="00C9206D" w:rsidRDefault="00C9206D" w:rsidP="00555F19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张晶晶</w:t>
            </w:r>
          </w:p>
        </w:tc>
        <w:tc>
          <w:tcPr>
            <w:tcW w:w="1610" w:type="dxa"/>
          </w:tcPr>
          <w:p w:rsidR="00C9206D" w:rsidRPr="005C59E4" w:rsidRDefault="00C9206D" w:rsidP="00555F19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</w:p>
        </w:tc>
      </w:tr>
      <w:tr w:rsidR="00C9206D" w:rsidTr="00C9206D">
        <w:tc>
          <w:tcPr>
            <w:tcW w:w="3227" w:type="dxa"/>
          </w:tcPr>
          <w:p w:rsidR="00C9206D" w:rsidRDefault="00C9206D" w:rsidP="00555F19">
            <w:pPr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修改测试出来的</w:t>
            </w:r>
            <w:r>
              <w:rPr>
                <w:rFonts w:hint="eastAsia"/>
                <w:color w:val="0070C0"/>
              </w:rPr>
              <w:t>bug</w:t>
            </w:r>
          </w:p>
        </w:tc>
        <w:tc>
          <w:tcPr>
            <w:tcW w:w="2268" w:type="dxa"/>
          </w:tcPr>
          <w:p w:rsidR="00C9206D" w:rsidRDefault="00C9206D" w:rsidP="00555F19">
            <w:pPr>
              <w:pStyle w:val="a7"/>
              <w:ind w:firstLineChars="0" w:firstLine="0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2017.6.15</w:t>
            </w:r>
          </w:p>
        </w:tc>
        <w:tc>
          <w:tcPr>
            <w:tcW w:w="1417" w:type="dxa"/>
          </w:tcPr>
          <w:p w:rsidR="00C9206D" w:rsidRDefault="00C9206D" w:rsidP="00555F19">
            <w:pPr>
              <w:pStyle w:val="a7"/>
              <w:ind w:firstLineChars="0" w:firstLine="0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张晶晶</w:t>
            </w:r>
          </w:p>
        </w:tc>
        <w:tc>
          <w:tcPr>
            <w:tcW w:w="1610" w:type="dxa"/>
          </w:tcPr>
          <w:p w:rsidR="00C9206D" w:rsidRDefault="00C9206D" w:rsidP="00555F19">
            <w:pPr>
              <w:pStyle w:val="a7"/>
              <w:ind w:firstLineChars="0" w:firstLine="0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</w:p>
        </w:tc>
      </w:tr>
    </w:tbl>
    <w:p w:rsidR="00851409" w:rsidRPr="004E074B" w:rsidRDefault="00136271" w:rsidP="004E074B">
      <w:pPr>
        <w:pStyle w:val="a7"/>
        <w:numPr>
          <w:ilvl w:val="0"/>
          <w:numId w:val="2"/>
        </w:numPr>
        <w:ind w:firstLineChars="0"/>
        <w:rPr>
          <w:b/>
        </w:rPr>
      </w:pPr>
      <w:r w:rsidRPr="00136271">
        <w:rPr>
          <w:rFonts w:hint="eastAsia"/>
          <w:b/>
        </w:rPr>
        <w:t>本周执行情况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79"/>
        <w:gridCol w:w="2353"/>
        <w:gridCol w:w="1457"/>
        <w:gridCol w:w="1533"/>
      </w:tblGrid>
      <w:tr w:rsidR="004E074B" w:rsidTr="004E074B">
        <w:tc>
          <w:tcPr>
            <w:tcW w:w="3179" w:type="dxa"/>
            <w:shd w:val="clear" w:color="auto" w:fill="D9D9D9" w:themeFill="background1" w:themeFillShade="D9"/>
          </w:tcPr>
          <w:p w:rsidR="004E074B" w:rsidRDefault="004E074B" w:rsidP="00892D60">
            <w:pPr>
              <w:pStyle w:val="a7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353" w:type="dxa"/>
            <w:shd w:val="clear" w:color="auto" w:fill="D9D9D9" w:themeFill="background1" w:themeFillShade="D9"/>
          </w:tcPr>
          <w:p w:rsidR="004E074B" w:rsidRDefault="004E074B" w:rsidP="00892D60">
            <w:pPr>
              <w:pStyle w:val="a7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57" w:type="dxa"/>
            <w:shd w:val="clear" w:color="auto" w:fill="D9D9D9" w:themeFill="background1" w:themeFillShade="D9"/>
          </w:tcPr>
          <w:p w:rsidR="004E074B" w:rsidRDefault="004E074B" w:rsidP="00892D60">
            <w:pPr>
              <w:pStyle w:val="a7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533" w:type="dxa"/>
            <w:shd w:val="clear" w:color="auto" w:fill="D9D9D9" w:themeFill="background1" w:themeFillShade="D9"/>
          </w:tcPr>
          <w:p w:rsidR="004E074B" w:rsidRDefault="004E074B" w:rsidP="00892D60">
            <w:pPr>
              <w:pStyle w:val="a7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CC1140" w:rsidTr="004E074B">
        <w:tc>
          <w:tcPr>
            <w:tcW w:w="3179" w:type="dxa"/>
          </w:tcPr>
          <w:p w:rsidR="00CC1140" w:rsidRPr="00301CF2" w:rsidRDefault="00C9206D" w:rsidP="00301CF2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完成测试文档</w:t>
            </w:r>
          </w:p>
        </w:tc>
        <w:tc>
          <w:tcPr>
            <w:tcW w:w="2353" w:type="dxa"/>
          </w:tcPr>
          <w:p w:rsidR="00CC1140" w:rsidRPr="005C59E4" w:rsidRDefault="00CC1140" w:rsidP="00892D60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2017.</w:t>
            </w:r>
            <w:r w:rsidR="005F5411">
              <w:rPr>
                <w:rFonts w:hint="eastAsia"/>
                <w:color w:val="0070C0"/>
              </w:rPr>
              <w:t>6.</w:t>
            </w:r>
            <w:r w:rsidR="00C9206D">
              <w:rPr>
                <w:rFonts w:hint="eastAsia"/>
                <w:color w:val="0070C0"/>
              </w:rPr>
              <w:t>12</w:t>
            </w:r>
          </w:p>
        </w:tc>
        <w:tc>
          <w:tcPr>
            <w:tcW w:w="1457" w:type="dxa"/>
          </w:tcPr>
          <w:p w:rsidR="00CC1140" w:rsidRDefault="00C9206D" w:rsidP="00892D60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张晶晶</w:t>
            </w:r>
          </w:p>
        </w:tc>
        <w:tc>
          <w:tcPr>
            <w:tcW w:w="1533" w:type="dxa"/>
          </w:tcPr>
          <w:p w:rsidR="00CC1140" w:rsidRDefault="00CC1140" w:rsidP="00892D60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CC1140" w:rsidTr="004E074B">
        <w:tc>
          <w:tcPr>
            <w:tcW w:w="3179" w:type="dxa"/>
          </w:tcPr>
          <w:p w:rsidR="00CC1140" w:rsidRDefault="00C9206D" w:rsidP="00301CF2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测试项目整体</w:t>
            </w:r>
          </w:p>
        </w:tc>
        <w:tc>
          <w:tcPr>
            <w:tcW w:w="2353" w:type="dxa"/>
          </w:tcPr>
          <w:p w:rsidR="00CC1140" w:rsidRDefault="00CC1140" w:rsidP="00892D60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2017.</w:t>
            </w:r>
            <w:r w:rsidR="00343156">
              <w:rPr>
                <w:rFonts w:hint="eastAsia"/>
                <w:color w:val="0070C0"/>
              </w:rPr>
              <w:t>6.</w:t>
            </w:r>
            <w:r w:rsidR="00C9206D">
              <w:rPr>
                <w:rFonts w:hint="eastAsia"/>
                <w:color w:val="0070C0"/>
              </w:rPr>
              <w:t>13-14</w:t>
            </w:r>
          </w:p>
        </w:tc>
        <w:tc>
          <w:tcPr>
            <w:tcW w:w="1457" w:type="dxa"/>
          </w:tcPr>
          <w:p w:rsidR="00CC1140" w:rsidRDefault="00C9206D" w:rsidP="00892D60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张晶晶</w:t>
            </w:r>
          </w:p>
        </w:tc>
        <w:tc>
          <w:tcPr>
            <w:tcW w:w="1533" w:type="dxa"/>
          </w:tcPr>
          <w:p w:rsidR="00CC1140" w:rsidRDefault="00CC1140" w:rsidP="00892D60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5F5411" w:rsidTr="004E074B">
        <w:tc>
          <w:tcPr>
            <w:tcW w:w="3179" w:type="dxa"/>
          </w:tcPr>
          <w:p w:rsidR="005F5411" w:rsidRDefault="00C9206D" w:rsidP="00301CF2">
            <w:pPr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修改测试出的</w:t>
            </w:r>
            <w:r>
              <w:rPr>
                <w:rFonts w:hint="eastAsia"/>
                <w:color w:val="0070C0"/>
              </w:rPr>
              <w:t>bug</w:t>
            </w:r>
          </w:p>
        </w:tc>
        <w:tc>
          <w:tcPr>
            <w:tcW w:w="2353" w:type="dxa"/>
          </w:tcPr>
          <w:p w:rsidR="005F5411" w:rsidRDefault="005F5411" w:rsidP="00892D60">
            <w:pPr>
              <w:pStyle w:val="a7"/>
              <w:ind w:firstLineChars="0" w:firstLine="0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2017.6.</w:t>
            </w:r>
            <w:r w:rsidR="00C9206D">
              <w:rPr>
                <w:rFonts w:hint="eastAsia"/>
                <w:color w:val="0070C0"/>
              </w:rPr>
              <w:t>15</w:t>
            </w:r>
          </w:p>
        </w:tc>
        <w:tc>
          <w:tcPr>
            <w:tcW w:w="1457" w:type="dxa"/>
          </w:tcPr>
          <w:p w:rsidR="005F5411" w:rsidRDefault="00C9206D" w:rsidP="00892D60">
            <w:pPr>
              <w:pStyle w:val="a7"/>
              <w:ind w:firstLineChars="0" w:firstLine="0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张晶晶</w:t>
            </w:r>
          </w:p>
        </w:tc>
        <w:tc>
          <w:tcPr>
            <w:tcW w:w="1533" w:type="dxa"/>
          </w:tcPr>
          <w:p w:rsidR="005F5411" w:rsidRDefault="005F5411" w:rsidP="00892D60">
            <w:pPr>
              <w:pStyle w:val="a7"/>
              <w:ind w:firstLineChars="0" w:firstLine="0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</w:tbl>
    <w:p w:rsidR="004E074B" w:rsidRPr="0005740E" w:rsidRDefault="004E074B" w:rsidP="0005740E">
      <w:pPr>
        <w:pStyle w:val="a7"/>
        <w:spacing w:afterLines="50" w:after="156" w:line="240" w:lineRule="auto"/>
        <w:ind w:left="357" w:firstLineChars="0" w:firstLine="0"/>
        <w:rPr>
          <w:color w:val="0070C0"/>
        </w:rPr>
      </w:pPr>
      <w:bookmarkStart w:id="0" w:name="_GoBack"/>
      <w:bookmarkEnd w:id="0"/>
    </w:p>
    <w:sectPr w:rsidR="004E074B" w:rsidRPr="0005740E" w:rsidSect="005E5B1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1C8C" w:rsidRDefault="00391C8C" w:rsidP="005E5B1D">
      <w:pPr>
        <w:spacing w:line="240" w:lineRule="auto"/>
      </w:pPr>
      <w:r>
        <w:separator/>
      </w:r>
    </w:p>
  </w:endnote>
  <w:endnote w:type="continuationSeparator" w:id="0">
    <w:p w:rsidR="00391C8C" w:rsidRDefault="00391C8C" w:rsidP="005E5B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2D60" w:rsidRDefault="00892D60" w:rsidP="005E5B1D">
    <w:pPr>
      <w:pStyle w:val="a4"/>
      <w:jc w:val="right"/>
    </w:pPr>
    <w:r w:rsidRPr="00D026B9">
      <w:rPr>
        <w:noProof/>
      </w:rPr>
      <w:drawing>
        <wp:inline distT="0" distB="0" distL="0" distR="0" wp14:anchorId="47809EA5" wp14:editId="2C53052C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1C8C" w:rsidRDefault="00391C8C" w:rsidP="005E5B1D">
      <w:pPr>
        <w:spacing w:line="240" w:lineRule="auto"/>
      </w:pPr>
      <w:r>
        <w:separator/>
      </w:r>
    </w:p>
  </w:footnote>
  <w:footnote w:type="continuationSeparator" w:id="0">
    <w:p w:rsidR="00391C8C" w:rsidRDefault="00391C8C" w:rsidP="005E5B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2D60" w:rsidRDefault="00892D60" w:rsidP="005E5B1D">
    <w:pPr>
      <w:pStyle w:val="a3"/>
      <w:jc w:val="left"/>
    </w:pPr>
    <w:r>
      <w:rPr>
        <w:noProof/>
      </w:rPr>
      <w:drawing>
        <wp:inline distT="0" distB="0" distL="0" distR="0" wp14:anchorId="0B1AA6E8" wp14:editId="1881D2CC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</w:t>
    </w:r>
    <w:r>
      <w:rPr>
        <w:rFonts w:hint="eastAsia"/>
      </w:rPr>
      <w:tab/>
      <w:t xml:space="preserve"> </w:t>
    </w:r>
    <w:r>
      <w:rPr>
        <w:rFonts w:hint="eastAsia"/>
      </w:rPr>
      <w:t>项目周报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5282B2E"/>
    <w:multiLevelType w:val="hybridMultilevel"/>
    <w:tmpl w:val="23E6AD4A"/>
    <w:lvl w:ilvl="0" w:tplc="E11C9B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5750C98"/>
    <w:multiLevelType w:val="hybridMultilevel"/>
    <w:tmpl w:val="854A00B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70D161EE"/>
    <w:multiLevelType w:val="hybridMultilevel"/>
    <w:tmpl w:val="482ACE3A"/>
    <w:lvl w:ilvl="0" w:tplc="58900B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5E18"/>
    <w:rsid w:val="0005740E"/>
    <w:rsid w:val="00090F9D"/>
    <w:rsid w:val="000A3B88"/>
    <w:rsid w:val="0013494B"/>
    <w:rsid w:val="00136271"/>
    <w:rsid w:val="00191AD2"/>
    <w:rsid w:val="001A0FC5"/>
    <w:rsid w:val="001B6818"/>
    <w:rsid w:val="002956BE"/>
    <w:rsid w:val="002E6B20"/>
    <w:rsid w:val="00301CF2"/>
    <w:rsid w:val="00343156"/>
    <w:rsid w:val="00391C8C"/>
    <w:rsid w:val="00394A2C"/>
    <w:rsid w:val="003B71DE"/>
    <w:rsid w:val="003F586F"/>
    <w:rsid w:val="00454D31"/>
    <w:rsid w:val="004A037D"/>
    <w:rsid w:val="004E074B"/>
    <w:rsid w:val="004E374B"/>
    <w:rsid w:val="004F5D57"/>
    <w:rsid w:val="00573101"/>
    <w:rsid w:val="005A1E1C"/>
    <w:rsid w:val="005C59E4"/>
    <w:rsid w:val="005E5B1D"/>
    <w:rsid w:val="005F5411"/>
    <w:rsid w:val="00623E42"/>
    <w:rsid w:val="0066609F"/>
    <w:rsid w:val="00671E2E"/>
    <w:rsid w:val="006C0429"/>
    <w:rsid w:val="00756B72"/>
    <w:rsid w:val="00757293"/>
    <w:rsid w:val="00767314"/>
    <w:rsid w:val="00767623"/>
    <w:rsid w:val="00776533"/>
    <w:rsid w:val="007D10A8"/>
    <w:rsid w:val="00851409"/>
    <w:rsid w:val="00892D60"/>
    <w:rsid w:val="008F778F"/>
    <w:rsid w:val="0092202E"/>
    <w:rsid w:val="00944C1D"/>
    <w:rsid w:val="009759EF"/>
    <w:rsid w:val="009D493E"/>
    <w:rsid w:val="00A021C4"/>
    <w:rsid w:val="00A02FBC"/>
    <w:rsid w:val="00A36908"/>
    <w:rsid w:val="00AA2AFB"/>
    <w:rsid w:val="00AB5439"/>
    <w:rsid w:val="00AC1220"/>
    <w:rsid w:val="00AC4970"/>
    <w:rsid w:val="00AC4BA2"/>
    <w:rsid w:val="00AD547B"/>
    <w:rsid w:val="00C35E18"/>
    <w:rsid w:val="00C56F57"/>
    <w:rsid w:val="00C9206D"/>
    <w:rsid w:val="00CC1140"/>
    <w:rsid w:val="00CD5D88"/>
    <w:rsid w:val="00D03516"/>
    <w:rsid w:val="00D85F3B"/>
    <w:rsid w:val="00DB028C"/>
    <w:rsid w:val="00DD3711"/>
    <w:rsid w:val="00E30B23"/>
    <w:rsid w:val="00EC74FA"/>
    <w:rsid w:val="00ED7C7F"/>
    <w:rsid w:val="00F01BFE"/>
    <w:rsid w:val="00F64FBB"/>
    <w:rsid w:val="00FA70E4"/>
    <w:rsid w:val="00FC69E0"/>
    <w:rsid w:val="00FE2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541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E5B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E5B1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E5B1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E5B1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E5B1D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E5B1D"/>
    <w:rPr>
      <w:sz w:val="18"/>
      <w:szCs w:val="18"/>
    </w:rPr>
  </w:style>
  <w:style w:type="table" w:styleId="a6">
    <w:name w:val="Table Grid"/>
    <w:basedOn w:val="a1"/>
    <w:uiPriority w:val="59"/>
    <w:rsid w:val="005E5B1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5E5B1D"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C35E18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C35E18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C35E18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C35E18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C35E1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541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E5B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E5B1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E5B1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E5B1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E5B1D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E5B1D"/>
    <w:rPr>
      <w:sz w:val="18"/>
      <w:szCs w:val="18"/>
    </w:rPr>
  </w:style>
  <w:style w:type="table" w:styleId="a6">
    <w:name w:val="Table Grid"/>
    <w:basedOn w:val="a1"/>
    <w:uiPriority w:val="59"/>
    <w:rsid w:val="005E5B1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5E5B1D"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C35E18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C35E18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C35E18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C35E18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C35E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4037;&#20316;_&#24072;&#22823;\2016-2017-1\PMT-5-1%205-2%206-1\OTQP-PMT-6-1%20&#39033;&#30446;&#21608;&#25253;&#65288;&#35828;&#26126;&#65289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OTQP-PMT-6-1 项目周报（说明）.dotx</Template>
  <TotalTime>1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MengYi</dc:creator>
  <cp:lastModifiedBy>Windows 用户</cp:lastModifiedBy>
  <cp:revision>2</cp:revision>
  <dcterms:created xsi:type="dcterms:W3CDTF">2017-06-19T09:16:00Z</dcterms:created>
  <dcterms:modified xsi:type="dcterms:W3CDTF">2017-06-19T09:16:00Z</dcterms:modified>
</cp:coreProperties>
</file>