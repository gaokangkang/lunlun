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20" w:rsidRPr="005E5B1D" w:rsidRDefault="005E5B1D" w:rsidP="005E5B1D">
      <w:pPr>
        <w:ind w:firstLine="420"/>
        <w:jc w:val="center"/>
        <w:rPr>
          <w:sz w:val="36"/>
        </w:rPr>
      </w:pPr>
      <w:r w:rsidRPr="00AA2AFB">
        <w:rPr>
          <w:rFonts w:hint="eastAsia"/>
          <w:color w:val="0070C0"/>
          <w:sz w:val="36"/>
        </w:rPr>
        <w:t>[</w:t>
      </w:r>
      <w:r w:rsidR="00DD3711" w:rsidRPr="00AA2AFB">
        <w:rPr>
          <w:rFonts w:hint="eastAsia"/>
          <w:color w:val="0070C0"/>
          <w:sz w:val="36"/>
        </w:rPr>
        <w:t>“</w:t>
      </w:r>
      <w:r w:rsidR="00A02FBC">
        <w:rPr>
          <w:rFonts w:hint="eastAsia"/>
          <w:color w:val="0070C0"/>
          <w:sz w:val="36"/>
        </w:rPr>
        <w:t>论论</w:t>
      </w:r>
      <w:r w:rsidR="00DD3711" w:rsidRPr="00AA2AFB">
        <w:rPr>
          <w:rFonts w:hint="eastAsia"/>
          <w:color w:val="0070C0"/>
          <w:sz w:val="36"/>
        </w:rPr>
        <w:t>”</w:t>
      </w:r>
      <w:r w:rsidR="00A02FBC">
        <w:rPr>
          <w:rFonts w:hint="eastAsia"/>
          <w:color w:val="0070C0"/>
          <w:sz w:val="36"/>
        </w:rPr>
        <w:t>网站</w:t>
      </w:r>
      <w:r w:rsidRPr="00AA2AFB">
        <w:rPr>
          <w:rFonts w:hint="eastAsia"/>
          <w:color w:val="0070C0"/>
          <w:sz w:val="36"/>
        </w:rPr>
        <w:t>]</w:t>
      </w:r>
      <w:r w:rsidR="000A3B88" w:rsidRPr="000A3B88">
        <w:rPr>
          <w:rFonts w:hint="eastAsia"/>
          <w:sz w:val="36"/>
        </w:rPr>
        <w:t>项目</w:t>
      </w:r>
      <w:r w:rsidRPr="005E5B1D">
        <w:rPr>
          <w:rFonts w:hint="eastAsia"/>
          <w:sz w:val="36"/>
        </w:rPr>
        <w:t>周报</w:t>
      </w:r>
    </w:p>
    <w:p w:rsidR="005E5B1D" w:rsidRPr="00AA2AFB" w:rsidRDefault="005E5B1D" w:rsidP="005E5B1D">
      <w:pPr>
        <w:ind w:firstLine="420"/>
        <w:jc w:val="center"/>
      </w:pPr>
      <w:r>
        <w:rPr>
          <w:rFonts w:hint="eastAsia"/>
        </w:rPr>
        <w:t>报告期：</w:t>
      </w:r>
      <w:r w:rsidR="001B6818" w:rsidRPr="00AA2AFB">
        <w:rPr>
          <w:rFonts w:hint="eastAsia"/>
          <w:color w:val="0070C0"/>
        </w:rPr>
        <w:t>[</w:t>
      </w:r>
      <w:r w:rsidR="00A02FBC">
        <w:rPr>
          <w:rFonts w:hint="eastAsia"/>
          <w:color w:val="0070C0"/>
        </w:rPr>
        <w:t>2017-5-</w:t>
      </w:r>
      <w:r w:rsidR="00671E2E">
        <w:rPr>
          <w:rFonts w:hint="eastAsia"/>
          <w:color w:val="0070C0"/>
        </w:rPr>
        <w:t>8</w:t>
      </w:r>
      <w:r w:rsidR="001B6818" w:rsidRPr="00AA2AFB">
        <w:rPr>
          <w:rFonts w:hint="eastAsia"/>
          <w:color w:val="0070C0"/>
        </w:rPr>
        <w:t>]</w:t>
      </w:r>
      <w:r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1B6818">
        <w:rPr>
          <w:rFonts w:hint="eastAsia"/>
        </w:rPr>
        <w:t xml:space="preserve"> </w:t>
      </w:r>
      <w:r w:rsidR="001B6818" w:rsidRPr="00AA2AFB">
        <w:rPr>
          <w:rFonts w:hint="eastAsia"/>
          <w:color w:val="0070C0"/>
        </w:rPr>
        <w:t>[</w:t>
      </w:r>
      <w:r w:rsidR="00A02FBC">
        <w:rPr>
          <w:rFonts w:hint="eastAsia"/>
          <w:color w:val="0070C0"/>
        </w:rPr>
        <w:t>2017-5-</w:t>
      </w:r>
      <w:r w:rsidR="00671E2E">
        <w:rPr>
          <w:rFonts w:hint="eastAsia"/>
          <w:color w:val="0070C0"/>
        </w:rPr>
        <w:t>11]</w:t>
      </w:r>
    </w:p>
    <w:p w:rsidR="00191AD2" w:rsidRPr="00A02FBC" w:rsidRDefault="005E5B1D" w:rsidP="00A02FBC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Pr="00AA2AFB">
        <w:rPr>
          <w:rFonts w:hint="eastAsia"/>
          <w:color w:val="0070C0"/>
        </w:rPr>
        <w:t>[</w:t>
      </w:r>
      <w:r w:rsidR="00671E2E">
        <w:rPr>
          <w:rFonts w:hint="eastAsia"/>
          <w:color w:val="0070C0"/>
        </w:rPr>
        <w:t>刘聪</w:t>
      </w:r>
      <w:r w:rsidRPr="00AA2AFB">
        <w:rPr>
          <w:rFonts w:hint="eastAsia"/>
          <w:color w:val="0070C0"/>
        </w:rPr>
        <w:t>]</w:t>
      </w: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417"/>
        <w:gridCol w:w="1610"/>
      </w:tblGrid>
      <w:tr w:rsidR="00E30B23" w:rsidTr="004E074B">
        <w:tc>
          <w:tcPr>
            <w:tcW w:w="3227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671E2E" w:rsidRPr="005C59E4" w:rsidTr="00671E2E">
        <w:tc>
          <w:tcPr>
            <w:tcW w:w="3227" w:type="dxa"/>
          </w:tcPr>
          <w:p w:rsidR="00671E2E" w:rsidRPr="004E074B" w:rsidRDefault="00671E2E" w:rsidP="00555F19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讨论出项目的立意和整体框架</w:t>
            </w:r>
          </w:p>
        </w:tc>
        <w:tc>
          <w:tcPr>
            <w:tcW w:w="2268" w:type="dxa"/>
          </w:tcPr>
          <w:p w:rsidR="00671E2E" w:rsidRPr="005C59E4" w:rsidRDefault="00671E2E" w:rsidP="00555F19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7.5.8</w:t>
            </w:r>
          </w:p>
        </w:tc>
        <w:tc>
          <w:tcPr>
            <w:tcW w:w="1417" w:type="dxa"/>
          </w:tcPr>
          <w:p w:rsidR="00671E2E" w:rsidRPr="005C59E4" w:rsidRDefault="00671E2E" w:rsidP="00555F19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刘聪</w:t>
            </w:r>
          </w:p>
        </w:tc>
        <w:tc>
          <w:tcPr>
            <w:tcW w:w="1610" w:type="dxa"/>
          </w:tcPr>
          <w:p w:rsidR="00671E2E" w:rsidRPr="005C59E4" w:rsidRDefault="00671E2E" w:rsidP="00555F19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</w:p>
        </w:tc>
      </w:tr>
      <w:tr w:rsidR="00671E2E" w:rsidRPr="005C59E4" w:rsidTr="00671E2E">
        <w:tc>
          <w:tcPr>
            <w:tcW w:w="3227" w:type="dxa"/>
          </w:tcPr>
          <w:p w:rsidR="00671E2E" w:rsidRPr="005C59E4" w:rsidRDefault="00671E2E" w:rsidP="00555F19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编写项目需求文档和系统文档</w:t>
            </w:r>
          </w:p>
        </w:tc>
        <w:tc>
          <w:tcPr>
            <w:tcW w:w="2268" w:type="dxa"/>
          </w:tcPr>
          <w:p w:rsidR="00671E2E" w:rsidRPr="005C59E4" w:rsidRDefault="00671E2E" w:rsidP="00555F19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7.5.9</w:t>
            </w:r>
          </w:p>
        </w:tc>
        <w:tc>
          <w:tcPr>
            <w:tcW w:w="1417" w:type="dxa"/>
          </w:tcPr>
          <w:p w:rsidR="00671E2E" w:rsidRPr="005C59E4" w:rsidRDefault="00671E2E" w:rsidP="00555F19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刘聪</w:t>
            </w:r>
          </w:p>
        </w:tc>
        <w:tc>
          <w:tcPr>
            <w:tcW w:w="1610" w:type="dxa"/>
          </w:tcPr>
          <w:p w:rsidR="00671E2E" w:rsidRPr="005C59E4" w:rsidRDefault="00671E2E" w:rsidP="00555F19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671E2E" w:rsidRPr="005C59E4" w:rsidTr="00671E2E">
        <w:tc>
          <w:tcPr>
            <w:tcW w:w="3227" w:type="dxa"/>
          </w:tcPr>
          <w:p w:rsidR="00671E2E" w:rsidRPr="005C59E4" w:rsidRDefault="00671E2E" w:rsidP="00555F19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设计界面原型</w:t>
            </w:r>
          </w:p>
        </w:tc>
        <w:tc>
          <w:tcPr>
            <w:tcW w:w="2268" w:type="dxa"/>
          </w:tcPr>
          <w:p w:rsidR="00671E2E" w:rsidRPr="005C59E4" w:rsidRDefault="00671E2E" w:rsidP="00555F19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7.5.10</w:t>
            </w:r>
          </w:p>
        </w:tc>
        <w:tc>
          <w:tcPr>
            <w:tcW w:w="1417" w:type="dxa"/>
          </w:tcPr>
          <w:p w:rsidR="00671E2E" w:rsidRPr="005C59E4" w:rsidRDefault="00671E2E" w:rsidP="00555F19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刘聪</w:t>
            </w:r>
          </w:p>
        </w:tc>
        <w:tc>
          <w:tcPr>
            <w:tcW w:w="1610" w:type="dxa"/>
          </w:tcPr>
          <w:p w:rsidR="00671E2E" w:rsidRPr="005C59E4" w:rsidRDefault="00671E2E" w:rsidP="00555F19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</w:p>
        </w:tc>
      </w:tr>
      <w:tr w:rsidR="00671E2E" w:rsidRPr="005C59E4" w:rsidTr="00671E2E">
        <w:tc>
          <w:tcPr>
            <w:tcW w:w="3227" w:type="dxa"/>
          </w:tcPr>
          <w:p w:rsidR="00671E2E" w:rsidRPr="005C59E4" w:rsidRDefault="00671E2E" w:rsidP="00555F19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编写数据库设计文档</w:t>
            </w:r>
          </w:p>
        </w:tc>
        <w:tc>
          <w:tcPr>
            <w:tcW w:w="2268" w:type="dxa"/>
          </w:tcPr>
          <w:p w:rsidR="00671E2E" w:rsidRPr="005C59E4" w:rsidRDefault="00671E2E" w:rsidP="00555F19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7.5.11</w:t>
            </w:r>
          </w:p>
        </w:tc>
        <w:tc>
          <w:tcPr>
            <w:tcW w:w="1417" w:type="dxa"/>
          </w:tcPr>
          <w:p w:rsidR="00671E2E" w:rsidRPr="005C59E4" w:rsidRDefault="00671E2E" w:rsidP="00555F19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刘聪</w:t>
            </w:r>
          </w:p>
        </w:tc>
        <w:tc>
          <w:tcPr>
            <w:tcW w:w="1610" w:type="dxa"/>
          </w:tcPr>
          <w:p w:rsidR="00671E2E" w:rsidRPr="005C59E4" w:rsidRDefault="00671E2E" w:rsidP="00555F19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</w:p>
        </w:tc>
      </w:tr>
    </w:tbl>
    <w:p w:rsidR="00851409" w:rsidRPr="004E074B" w:rsidRDefault="00136271" w:rsidP="004E074B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本周执行情况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4E074B" w:rsidTr="004E074B">
        <w:tc>
          <w:tcPr>
            <w:tcW w:w="3179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4E074B" w:rsidTr="004E074B">
        <w:tc>
          <w:tcPr>
            <w:tcW w:w="3179" w:type="dxa"/>
          </w:tcPr>
          <w:p w:rsidR="004E074B" w:rsidRPr="005C59E4" w:rsidRDefault="004E074B" w:rsidP="004E074B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</w:t>
            </w:r>
            <w:r w:rsidRPr="0005740E">
              <w:rPr>
                <w:rFonts w:hint="eastAsia"/>
                <w:color w:val="0070C0"/>
              </w:rPr>
              <w:t>成</w:t>
            </w:r>
            <w:r w:rsidR="00671E2E">
              <w:rPr>
                <w:rFonts w:hint="eastAsia"/>
                <w:color w:val="0070C0"/>
              </w:rPr>
              <w:t>项目需求文档</w:t>
            </w:r>
          </w:p>
        </w:tc>
        <w:tc>
          <w:tcPr>
            <w:tcW w:w="235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</w:t>
            </w:r>
            <w:r w:rsidR="00671E2E">
              <w:rPr>
                <w:rFonts w:hint="eastAsia"/>
                <w:color w:val="0070C0"/>
              </w:rPr>
              <w:t>7.5.8</w:t>
            </w:r>
          </w:p>
        </w:tc>
        <w:tc>
          <w:tcPr>
            <w:tcW w:w="1457" w:type="dxa"/>
          </w:tcPr>
          <w:p w:rsidR="004E074B" w:rsidRDefault="00671E2E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刘聪</w:t>
            </w:r>
          </w:p>
        </w:tc>
        <w:tc>
          <w:tcPr>
            <w:tcW w:w="153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4E074B" w:rsidTr="004E074B">
        <w:tc>
          <w:tcPr>
            <w:tcW w:w="3179" w:type="dxa"/>
          </w:tcPr>
          <w:p w:rsidR="004E074B" w:rsidRPr="005C59E4" w:rsidRDefault="00671E2E" w:rsidP="004E074B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完成系统文档</w:t>
            </w:r>
          </w:p>
        </w:tc>
        <w:tc>
          <w:tcPr>
            <w:tcW w:w="235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</w:t>
            </w:r>
            <w:r w:rsidR="00671E2E">
              <w:rPr>
                <w:rFonts w:hint="eastAsia"/>
                <w:color w:val="0070C0"/>
              </w:rPr>
              <w:t>7.5.9</w:t>
            </w:r>
          </w:p>
        </w:tc>
        <w:tc>
          <w:tcPr>
            <w:tcW w:w="1457" w:type="dxa"/>
          </w:tcPr>
          <w:p w:rsidR="004E074B" w:rsidRDefault="00671E2E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刘聪</w:t>
            </w:r>
          </w:p>
        </w:tc>
        <w:tc>
          <w:tcPr>
            <w:tcW w:w="153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4E074B" w:rsidTr="004E074B">
        <w:tc>
          <w:tcPr>
            <w:tcW w:w="3179" w:type="dxa"/>
          </w:tcPr>
          <w:p w:rsidR="004E074B" w:rsidRPr="005C59E4" w:rsidRDefault="00671E2E" w:rsidP="004E074B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完成数据库设计文档</w:t>
            </w:r>
          </w:p>
        </w:tc>
        <w:tc>
          <w:tcPr>
            <w:tcW w:w="235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</w:t>
            </w:r>
            <w:r w:rsidR="00671E2E">
              <w:rPr>
                <w:rFonts w:hint="eastAsia"/>
                <w:color w:val="0070C0"/>
              </w:rPr>
              <w:t>7.5.10</w:t>
            </w:r>
          </w:p>
        </w:tc>
        <w:tc>
          <w:tcPr>
            <w:tcW w:w="1457" w:type="dxa"/>
          </w:tcPr>
          <w:p w:rsidR="004E074B" w:rsidRDefault="00671E2E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刘聪</w:t>
            </w:r>
          </w:p>
        </w:tc>
        <w:tc>
          <w:tcPr>
            <w:tcW w:w="153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671E2E" w:rsidTr="004E074B">
        <w:tc>
          <w:tcPr>
            <w:tcW w:w="3179" w:type="dxa"/>
          </w:tcPr>
          <w:p w:rsidR="00671E2E" w:rsidRDefault="00671E2E" w:rsidP="004E074B">
            <w:pPr>
              <w:pStyle w:val="a7"/>
              <w:numPr>
                <w:ilvl w:val="0"/>
                <w:numId w:val="4"/>
              </w:numPr>
              <w:ind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设计界面原型</w:t>
            </w:r>
          </w:p>
        </w:tc>
        <w:tc>
          <w:tcPr>
            <w:tcW w:w="2353" w:type="dxa"/>
          </w:tcPr>
          <w:p w:rsidR="00671E2E" w:rsidRPr="005C59E4" w:rsidRDefault="00671E2E" w:rsidP="00892D60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2017.5.11</w:t>
            </w:r>
          </w:p>
        </w:tc>
        <w:tc>
          <w:tcPr>
            <w:tcW w:w="1457" w:type="dxa"/>
          </w:tcPr>
          <w:p w:rsidR="00671E2E" w:rsidRDefault="00671E2E" w:rsidP="00892D60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刘聪</w:t>
            </w:r>
          </w:p>
        </w:tc>
        <w:tc>
          <w:tcPr>
            <w:tcW w:w="1533" w:type="dxa"/>
          </w:tcPr>
          <w:p w:rsidR="00671E2E" w:rsidRDefault="00671E2E" w:rsidP="00892D60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4E074B" w:rsidRPr="0005740E" w:rsidRDefault="004E074B" w:rsidP="0005740E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136271" w:rsidRPr="00767314" w:rsidRDefault="00671E2E" w:rsidP="00767314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数据库设计文档只是初期设计，以后应该会根据具体功能和情景进行改动</w:t>
      </w: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E30B23" w:rsidTr="00757293">
        <w:tc>
          <w:tcPr>
            <w:tcW w:w="3085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30B23" w:rsidTr="00757293">
        <w:tc>
          <w:tcPr>
            <w:tcW w:w="3085" w:type="dxa"/>
          </w:tcPr>
          <w:p w:rsidR="00E30B23" w:rsidRPr="00671E2E" w:rsidRDefault="00671E2E" w:rsidP="00671E2E">
            <w:pPr>
              <w:rPr>
                <w:color w:val="0070C0"/>
              </w:rPr>
            </w:pPr>
            <w:r w:rsidRPr="00671E2E">
              <w:rPr>
                <w:rFonts w:hint="eastAsia"/>
                <w:color w:val="0070C0"/>
              </w:rPr>
              <w:t>编写静态页</w:t>
            </w:r>
          </w:p>
        </w:tc>
        <w:tc>
          <w:tcPr>
            <w:tcW w:w="2410" w:type="dxa"/>
          </w:tcPr>
          <w:p w:rsidR="00E30B23" w:rsidRPr="005C59E4" w:rsidRDefault="00454D31" w:rsidP="00944C1D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</w:t>
            </w:r>
            <w:r w:rsidR="00671E2E">
              <w:rPr>
                <w:rFonts w:hint="eastAsia"/>
                <w:color w:val="0070C0"/>
              </w:rPr>
              <w:t>7.5.15-5.18</w:t>
            </w:r>
          </w:p>
        </w:tc>
        <w:tc>
          <w:tcPr>
            <w:tcW w:w="1417" w:type="dxa"/>
          </w:tcPr>
          <w:p w:rsidR="00E30B23" w:rsidRPr="005C59E4" w:rsidRDefault="00671E2E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刘仁</w:t>
            </w:r>
          </w:p>
        </w:tc>
        <w:tc>
          <w:tcPr>
            <w:tcW w:w="1610" w:type="dxa"/>
          </w:tcPr>
          <w:p w:rsidR="00E30B23" w:rsidRPr="005C59E4" w:rsidRDefault="00454D31" w:rsidP="00892D60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</w:p>
        </w:tc>
      </w:tr>
    </w:tbl>
    <w:p w:rsidR="00136271" w:rsidRPr="00136271" w:rsidRDefault="00136271" w:rsidP="00136271">
      <w:pPr>
        <w:pStyle w:val="a7"/>
        <w:ind w:left="420" w:firstLineChars="0" w:firstLine="0"/>
      </w:pPr>
      <w:bookmarkStart w:id="0" w:name="_GoBack"/>
      <w:bookmarkEnd w:id="0"/>
    </w:p>
    <w:sectPr w:rsidR="00136271" w:rsidRPr="00136271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7F8" w:rsidRDefault="00F417F8" w:rsidP="005E5B1D">
      <w:pPr>
        <w:spacing w:line="240" w:lineRule="auto"/>
      </w:pPr>
      <w:r>
        <w:separator/>
      </w:r>
    </w:p>
  </w:endnote>
  <w:endnote w:type="continuationSeparator" w:id="0">
    <w:p w:rsidR="00F417F8" w:rsidRDefault="00F417F8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 wp14:anchorId="601DE571" wp14:editId="75F7F996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7F8" w:rsidRDefault="00F417F8" w:rsidP="005E5B1D">
      <w:pPr>
        <w:spacing w:line="240" w:lineRule="auto"/>
      </w:pPr>
      <w:r>
        <w:separator/>
      </w:r>
    </w:p>
  </w:footnote>
  <w:footnote w:type="continuationSeparator" w:id="0">
    <w:p w:rsidR="00F417F8" w:rsidRDefault="00F417F8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 wp14:anchorId="12C2F947" wp14:editId="5CE1DE66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A3B88"/>
    <w:rsid w:val="0013494B"/>
    <w:rsid w:val="00136271"/>
    <w:rsid w:val="00191AD2"/>
    <w:rsid w:val="001A0FC5"/>
    <w:rsid w:val="001B6818"/>
    <w:rsid w:val="002956BE"/>
    <w:rsid w:val="002E6B20"/>
    <w:rsid w:val="00394A2C"/>
    <w:rsid w:val="003B71DE"/>
    <w:rsid w:val="003F586F"/>
    <w:rsid w:val="00454D31"/>
    <w:rsid w:val="004A037D"/>
    <w:rsid w:val="004E074B"/>
    <w:rsid w:val="004E374B"/>
    <w:rsid w:val="004F5D57"/>
    <w:rsid w:val="00573101"/>
    <w:rsid w:val="005A1E1C"/>
    <w:rsid w:val="005C59E4"/>
    <w:rsid w:val="005E5B1D"/>
    <w:rsid w:val="00623E42"/>
    <w:rsid w:val="0066609F"/>
    <w:rsid w:val="00671E2E"/>
    <w:rsid w:val="006C0429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D493E"/>
    <w:rsid w:val="00A021C4"/>
    <w:rsid w:val="00A02FBC"/>
    <w:rsid w:val="00A36908"/>
    <w:rsid w:val="00AA2AFB"/>
    <w:rsid w:val="00AB5439"/>
    <w:rsid w:val="00AC1220"/>
    <w:rsid w:val="00AC4970"/>
    <w:rsid w:val="00AC4BA2"/>
    <w:rsid w:val="00AD547B"/>
    <w:rsid w:val="00C35E18"/>
    <w:rsid w:val="00C56F57"/>
    <w:rsid w:val="00CD5D88"/>
    <w:rsid w:val="00D03516"/>
    <w:rsid w:val="00D85F3B"/>
    <w:rsid w:val="00DB028C"/>
    <w:rsid w:val="00DD3711"/>
    <w:rsid w:val="00E30B23"/>
    <w:rsid w:val="00EC74FA"/>
    <w:rsid w:val="00ED7C7F"/>
    <w:rsid w:val="00F01BFE"/>
    <w:rsid w:val="00F417F8"/>
    <w:rsid w:val="00F64FBB"/>
    <w:rsid w:val="00FA70E4"/>
    <w:rsid w:val="00FC69E0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2</cp:revision>
  <dcterms:created xsi:type="dcterms:W3CDTF">2017-06-19T08:49:00Z</dcterms:created>
  <dcterms:modified xsi:type="dcterms:W3CDTF">2017-06-19T08:49:00Z</dcterms:modified>
</cp:coreProperties>
</file>